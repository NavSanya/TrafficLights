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AB35A" w14:textId="6ED69170" w:rsidR="00F9444C" w:rsidRPr="002B164F" w:rsidRDefault="003E7130">
      <w:pPr>
        <w:pStyle w:val="NoSpacing"/>
        <w:rPr>
          <w:rFonts w:cstheme="minorHAnsi"/>
        </w:rPr>
      </w:pPr>
      <w:r>
        <w:rPr>
          <w:rFonts w:cstheme="minorHAnsi"/>
        </w:rPr>
        <w:t xml:space="preserve"> </w:t>
      </w:r>
      <w:r w:rsidR="002B164F" w:rsidRPr="002B164F">
        <w:rPr>
          <w:rFonts w:cstheme="minorHAnsi"/>
        </w:rPr>
        <w:t>Nav Sanya Anand</w:t>
      </w:r>
    </w:p>
    <w:p w14:paraId="7BBF33A5" w14:textId="78AADB88" w:rsidR="00E614DD" w:rsidRPr="002B164F" w:rsidRDefault="002B164F">
      <w:pPr>
        <w:pStyle w:val="NoSpacing"/>
        <w:rPr>
          <w:rFonts w:cstheme="minorHAnsi"/>
        </w:rPr>
      </w:pPr>
      <w:r w:rsidRPr="002B164F">
        <w:rPr>
          <w:rFonts w:cstheme="minorHAnsi"/>
        </w:rPr>
        <w:t>Dr. M. Li</w:t>
      </w:r>
    </w:p>
    <w:p w14:paraId="712D4ABB" w14:textId="13CD2107" w:rsidR="00E614DD" w:rsidRPr="002B164F" w:rsidRDefault="002B164F">
      <w:pPr>
        <w:pStyle w:val="NoSpacing"/>
        <w:rPr>
          <w:rFonts w:cstheme="minorHAnsi"/>
        </w:rPr>
      </w:pPr>
      <w:r w:rsidRPr="002B164F">
        <w:rPr>
          <w:rFonts w:cstheme="minorHAnsi"/>
        </w:rPr>
        <w:t>CSCI 144</w:t>
      </w:r>
    </w:p>
    <w:p w14:paraId="7198E9A2" w14:textId="2706EC09" w:rsidR="00E614DD" w:rsidRPr="002B164F" w:rsidRDefault="002C500E">
      <w:pPr>
        <w:pStyle w:val="NoSpacing"/>
        <w:rPr>
          <w:rFonts w:cstheme="minorHAnsi"/>
        </w:rPr>
      </w:pPr>
      <w:r>
        <w:rPr>
          <w:rFonts w:cstheme="minorHAnsi"/>
        </w:rPr>
        <w:t>10</w:t>
      </w:r>
      <w:r w:rsidR="002B164F" w:rsidRPr="002B164F">
        <w:rPr>
          <w:rFonts w:cstheme="minorHAnsi"/>
        </w:rPr>
        <w:t xml:space="preserve"> December 2020</w:t>
      </w:r>
    </w:p>
    <w:p w14:paraId="1247D5E1" w14:textId="1B2E5EFE" w:rsidR="00E614DD" w:rsidRPr="002B164F" w:rsidRDefault="002B164F">
      <w:pPr>
        <w:pStyle w:val="Title"/>
        <w:rPr>
          <w:rFonts w:asciiTheme="minorHAnsi" w:hAnsiTheme="minorHAnsi" w:cstheme="minorHAnsi"/>
        </w:rPr>
      </w:pPr>
      <w:r w:rsidRPr="002B164F">
        <w:rPr>
          <w:rFonts w:asciiTheme="minorHAnsi" w:hAnsiTheme="minorHAnsi" w:cstheme="minorHAnsi"/>
        </w:rPr>
        <w:t>CSCI 144</w:t>
      </w:r>
      <w:r w:rsidR="00691EC1" w:rsidRPr="002B164F">
        <w:rPr>
          <w:rFonts w:asciiTheme="minorHAnsi" w:hAnsiTheme="minorHAnsi" w:cstheme="minorHAnsi"/>
        </w:rPr>
        <w:t xml:space="preserve">: </w:t>
      </w:r>
      <w:r w:rsidRPr="002B164F">
        <w:rPr>
          <w:rFonts w:asciiTheme="minorHAnsi" w:hAnsiTheme="minorHAnsi" w:cstheme="minorHAnsi"/>
        </w:rPr>
        <w:t>Project Report</w:t>
      </w:r>
    </w:p>
    <w:p w14:paraId="26AFC75C" w14:textId="59F3F33D" w:rsidR="002B164F" w:rsidRPr="002B164F" w:rsidRDefault="002B164F" w:rsidP="002B164F">
      <w:pPr>
        <w:rPr>
          <w:rFonts w:cstheme="minorHAnsi"/>
        </w:rPr>
      </w:pPr>
      <w:r w:rsidRPr="002B164F">
        <w:rPr>
          <w:rFonts w:cstheme="minorHAnsi"/>
        </w:rPr>
        <w:t xml:space="preserve">The goal of this project was to implement an intelligent traffic light system where cars arrive at a one-way tunnel. The program takes input form a .txt which has all the values and direction. When the code is executed the program reads the input from the file and car object is created and then car thread is created and then cars are sorted into priority queues. If the care is safe to go then the car is popped out from the queue else, it waits for a safe path. The program runs until there are no more cars left in the queue. </w:t>
      </w:r>
    </w:p>
    <w:p w14:paraId="2A6E44B5" w14:textId="313D2437" w:rsidR="001D6FDF" w:rsidRDefault="001D07DD" w:rsidP="002B164F">
      <w:pPr>
        <w:rPr>
          <w:rFonts w:cstheme="minorHAnsi"/>
        </w:rPr>
      </w:pPr>
      <w:r>
        <w:rPr>
          <w:noProof/>
        </w:rPr>
        <w:drawing>
          <wp:inline distT="0" distB="0" distL="0" distR="0" wp14:anchorId="6D14AB95" wp14:editId="4D076B04">
            <wp:extent cx="4572000" cy="2743200"/>
            <wp:effectExtent l="0" t="0" r="0" b="0"/>
            <wp:docPr id="1" name="Chart 1">
              <a:extLst xmlns:a="http://schemas.openxmlformats.org/drawingml/2006/main">
                <a:ext uri="{FF2B5EF4-FFF2-40B4-BE49-F238E27FC236}">
                  <a16:creationId xmlns:a16="http://schemas.microsoft.com/office/drawing/2014/main" id="{F848787C-D739-46D5-8E46-EF3DB82763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1A32288" w14:textId="3A7078FF" w:rsidR="00E66E0F" w:rsidRDefault="00E66E0F" w:rsidP="002B164F">
      <w:pPr>
        <w:rPr>
          <w:rFonts w:cstheme="minorHAnsi"/>
        </w:rPr>
      </w:pPr>
    </w:p>
    <w:p w14:paraId="07DEB451" w14:textId="28D23032" w:rsidR="00E66E0F" w:rsidRDefault="00E66E0F" w:rsidP="00E66E0F">
      <w:pPr>
        <w:rPr>
          <w:rFonts w:cstheme="minorHAnsi"/>
        </w:rPr>
      </w:pPr>
      <w:r>
        <w:rPr>
          <w:rFonts w:cstheme="minorHAnsi"/>
        </w:rPr>
        <w:t>The input values were changed to check the results. The time taken ranged from 16 to 47 seconds according to the number of elements of the data fed to the program. This is the analytics of the program with 15, 20, 25 and 30 elements in the data file.</w:t>
      </w:r>
      <w:r w:rsidR="00214CEC">
        <w:rPr>
          <w:rFonts w:cstheme="minorHAnsi"/>
        </w:rPr>
        <w:tab/>
      </w:r>
    </w:p>
    <w:p w14:paraId="228FBBA4" w14:textId="4E78607B" w:rsidR="00214CEC" w:rsidRPr="002B164F" w:rsidRDefault="00214CEC" w:rsidP="00E66E0F">
      <w:pPr>
        <w:rPr>
          <w:rFonts w:cstheme="minorHAnsi"/>
        </w:rPr>
      </w:pPr>
      <w:r>
        <w:rPr>
          <w:rFonts w:cstheme="minorHAnsi"/>
        </w:rPr>
        <w:lastRenderedPageBreak/>
        <w:t xml:space="preserve">Video link: </w:t>
      </w:r>
      <w:hyperlink r:id="rId9" w:history="1">
        <w:r w:rsidRPr="00972F93">
          <w:rPr>
            <w:rStyle w:val="Hyperlink"/>
            <w:rFonts w:cstheme="minorHAnsi"/>
          </w:rPr>
          <w:t>https://youtu.be/boYX-gkhPVc</w:t>
        </w:r>
      </w:hyperlink>
      <w:r>
        <w:rPr>
          <w:rFonts w:cstheme="minorHAnsi"/>
        </w:rPr>
        <w:t xml:space="preserve"> </w:t>
      </w:r>
    </w:p>
    <w:sectPr w:rsidR="00214CEC" w:rsidRPr="002B164F">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5FD49" w14:textId="77777777" w:rsidR="00CC3D0A" w:rsidRDefault="00CC3D0A">
      <w:pPr>
        <w:spacing w:line="240" w:lineRule="auto"/>
      </w:pPr>
      <w:r>
        <w:separator/>
      </w:r>
    </w:p>
  </w:endnote>
  <w:endnote w:type="continuationSeparator" w:id="0">
    <w:p w14:paraId="32F1653C" w14:textId="77777777" w:rsidR="00CC3D0A" w:rsidRDefault="00CC3D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4BBA4" w14:textId="77777777" w:rsidR="00CC3D0A" w:rsidRDefault="00CC3D0A">
      <w:pPr>
        <w:spacing w:line="240" w:lineRule="auto"/>
      </w:pPr>
      <w:r>
        <w:separator/>
      </w:r>
    </w:p>
  </w:footnote>
  <w:footnote w:type="continuationSeparator" w:id="0">
    <w:p w14:paraId="02334ABE" w14:textId="77777777" w:rsidR="00CC3D0A" w:rsidRDefault="00CC3D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EAEC7" w14:textId="77777777" w:rsidR="00E614DD" w:rsidRDefault="00CC3D0A">
    <w:pPr>
      <w:pStyle w:val="Header"/>
    </w:pPr>
    <w:sdt>
      <w:sdtPr>
        <w:alias w:val="Last Name:"/>
        <w:tag w:val="Last Name:"/>
        <w:id w:val="343136273"/>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B7E64" w14:textId="61BDA9B3" w:rsidR="00E614DD" w:rsidRDefault="002B164F">
    <w:pPr>
      <w:pStyle w:val="Header"/>
    </w:pPr>
    <w:r>
      <w:t>Anand</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3szA3NjI3MbA0NzVS0lEKTi0uzszPAykwrgUAU798WSwAAAA="/>
  </w:docVars>
  <w:rsids>
    <w:rsidRoot w:val="002B164F"/>
    <w:rsid w:val="00040CBB"/>
    <w:rsid w:val="000B78C8"/>
    <w:rsid w:val="00127906"/>
    <w:rsid w:val="001463B2"/>
    <w:rsid w:val="001D07DD"/>
    <w:rsid w:val="001D6FDF"/>
    <w:rsid w:val="001F62C0"/>
    <w:rsid w:val="00214CEC"/>
    <w:rsid w:val="00245E02"/>
    <w:rsid w:val="002B164F"/>
    <w:rsid w:val="002C500E"/>
    <w:rsid w:val="00353B66"/>
    <w:rsid w:val="003E7130"/>
    <w:rsid w:val="004A2675"/>
    <w:rsid w:val="004F7139"/>
    <w:rsid w:val="0057247A"/>
    <w:rsid w:val="00691EC1"/>
    <w:rsid w:val="007C53FB"/>
    <w:rsid w:val="008B7D18"/>
    <w:rsid w:val="008F1F97"/>
    <w:rsid w:val="008F4052"/>
    <w:rsid w:val="00902D57"/>
    <w:rsid w:val="009D4EB3"/>
    <w:rsid w:val="00B13D1B"/>
    <w:rsid w:val="00B818DF"/>
    <w:rsid w:val="00CC3D0A"/>
    <w:rsid w:val="00D52117"/>
    <w:rsid w:val="00DB0D39"/>
    <w:rsid w:val="00E14005"/>
    <w:rsid w:val="00E614DD"/>
    <w:rsid w:val="00E66E0F"/>
    <w:rsid w:val="00EC2686"/>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F5442"/>
  <w15:chartTrackingRefBased/>
  <w15:docId w15:val="{F1677DF1-A6C0-450C-9247-A0C5A7560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214CEC"/>
    <w:rPr>
      <w:color w:val="5F5F5F" w:themeColor="hyperlink"/>
      <w:u w:val="single"/>
    </w:rPr>
  </w:style>
  <w:style w:type="character" w:styleId="UnresolvedMention">
    <w:name w:val="Unresolved Mention"/>
    <w:basedOn w:val="DefaultParagraphFont"/>
    <w:uiPriority w:val="99"/>
    <w:semiHidden/>
    <w:unhideWhenUsed/>
    <w:rsid w:val="00214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youtu.be/boYX-gkhPV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sa\AppData\Roaming\Microsoft\Templates\MLA%20style%20paper.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#elements vs time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y</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Sheet1!$A$2:$A$6</c:f>
              <c:numCache>
                <c:formatCode>General</c:formatCode>
                <c:ptCount val="5"/>
                <c:pt idx="0">
                  <c:v>15</c:v>
                </c:pt>
                <c:pt idx="1">
                  <c:v>20</c:v>
                </c:pt>
                <c:pt idx="2">
                  <c:v>25</c:v>
                </c:pt>
                <c:pt idx="3">
                  <c:v>30</c:v>
                </c:pt>
              </c:numCache>
            </c:numRef>
          </c:cat>
          <c:val>
            <c:numRef>
              <c:f>Sheet1!$B$2:$B$6</c:f>
              <c:numCache>
                <c:formatCode>General</c:formatCode>
                <c:ptCount val="5"/>
                <c:pt idx="0">
                  <c:v>16</c:v>
                </c:pt>
                <c:pt idx="1">
                  <c:v>15</c:v>
                </c:pt>
                <c:pt idx="2">
                  <c:v>21</c:v>
                </c:pt>
                <c:pt idx="3">
                  <c:v>47</c:v>
                </c:pt>
              </c:numCache>
            </c:numRef>
          </c:val>
          <c:smooth val="0"/>
          <c:extLst>
            <c:ext xmlns:c16="http://schemas.microsoft.com/office/drawing/2014/chart" uri="{C3380CC4-5D6E-409C-BE32-E72D297353CC}">
              <c16:uniqueId val="{00000000-0371-41BD-A430-91BA8D800A8C}"/>
            </c:ext>
          </c:extLst>
        </c:ser>
        <c:dLbls>
          <c:dLblPos val="ctr"/>
          <c:showLegendKey val="0"/>
          <c:showVal val="1"/>
          <c:showCatName val="0"/>
          <c:showSerName val="0"/>
          <c:showPercent val="0"/>
          <c:showBubbleSize val="0"/>
        </c:dLbls>
        <c:smooth val="0"/>
        <c:axId val="1092548368"/>
        <c:axId val="1092556688"/>
      </c:lineChart>
      <c:catAx>
        <c:axId val="109254836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92556688"/>
        <c:crosses val="autoZero"/>
        <c:auto val="1"/>
        <c:lblAlgn val="ctr"/>
        <c:lblOffset val="100"/>
        <c:noMultiLvlLbl val="0"/>
      </c:catAx>
      <c:valAx>
        <c:axId val="109255668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9254836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2</TotalTime>
  <Pages>2</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 Sanya Anand</dc:creator>
  <cp:keywords/>
  <dc:description/>
  <cp:lastModifiedBy>Nav Sanya Anand</cp:lastModifiedBy>
  <cp:revision>3</cp:revision>
  <dcterms:created xsi:type="dcterms:W3CDTF">2020-12-11T05:26:00Z</dcterms:created>
  <dcterms:modified xsi:type="dcterms:W3CDTF">2020-12-12T00:44:00Z</dcterms:modified>
  <cp:version/>
</cp:coreProperties>
</file>